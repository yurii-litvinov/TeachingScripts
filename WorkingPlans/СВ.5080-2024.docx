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Программная инженерия</w:t>
      </w:r>
      <w:r>
        <w:rPr>
          <w:rFonts w:ascii="Times New Roman" w:hAnsi="Times New Roman"/>
          <w:i/>
          <w:szCs w:val="24"/>
          <w:lang w:val="en-US"/>
        </w:rPr>
        <w:br/>
        <w:t>Software 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24/5080/1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УК-2</w:t>
            </w:r>
          </w:p>
        </w:tc>
        <w:tc>
          <w:tcPr>
            <w:tcW w:w="2310" w:type="dxa"/>
          </w:tcPr>
          <w:p w:rsidR="00C76E7D" w:rsidRDefault="00FA4E40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УК-3</w:t>
            </w:r>
          </w:p>
        </w:tc>
        <w:tc>
          <w:tcPr>
            <w:tcW w:w="2310" w:type="dxa"/>
          </w:tcPr>
          <w:p w:rsidR="00C76E7D" w:rsidRDefault="00FA4E40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УК-4</w:t>
            </w:r>
          </w:p>
        </w:tc>
        <w:tc>
          <w:tcPr>
            <w:tcW w:w="2310" w:type="dxa"/>
          </w:tcPr>
          <w:p w:rsidR="00C76E7D" w:rsidRDefault="00FA4E40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УК-5</w:t>
            </w:r>
          </w:p>
        </w:tc>
        <w:tc>
          <w:tcPr>
            <w:tcW w:w="2310" w:type="dxa"/>
          </w:tcPr>
          <w:p w:rsidR="00C76E7D" w:rsidRDefault="00FA4E40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УК-6</w:t>
            </w:r>
          </w:p>
        </w:tc>
        <w:tc>
          <w:tcPr>
            <w:tcW w:w="2310" w:type="dxa"/>
          </w:tcPr>
          <w:p w:rsidR="00C76E7D" w:rsidRDefault="00FA4E40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УК-7</w:t>
            </w:r>
          </w:p>
        </w:tc>
        <w:tc>
          <w:tcPr>
            <w:tcW w:w="2310" w:type="dxa"/>
          </w:tcPr>
          <w:p w:rsidR="00C76E7D" w:rsidRDefault="00FA4E40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УК-8</w:t>
            </w:r>
          </w:p>
        </w:tc>
        <w:tc>
          <w:tcPr>
            <w:tcW w:w="2310" w:type="dxa"/>
          </w:tcPr>
          <w:p w:rsidR="00C76E7D" w:rsidRDefault="00FA4E40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C76E7D" w:rsidRDefault="00FA4E40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УК-10</w:t>
            </w:r>
          </w:p>
        </w:tc>
        <w:tc>
          <w:tcPr>
            <w:tcW w:w="2310" w:type="dxa"/>
          </w:tcPr>
          <w:p w:rsidR="00C76E7D" w:rsidRDefault="00FA4E40">
            <w:r>
              <w:t>Способен формировать нетерпимое отношение к коррупционному поведению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УКБ-1</w:t>
            </w:r>
          </w:p>
        </w:tc>
        <w:tc>
          <w:tcPr>
            <w:tcW w:w="2310" w:type="dxa"/>
          </w:tcPr>
          <w:p w:rsidR="00C76E7D" w:rsidRDefault="00FA4E40">
            <w:r>
              <w:t xml:space="preserve">Способен участвовать в разработке и реализации проектов, в т.ч. </w:t>
            </w:r>
            <w:r>
              <w:t>предпринимательских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УКБ-2</w:t>
            </w:r>
          </w:p>
        </w:tc>
        <w:tc>
          <w:tcPr>
            <w:tcW w:w="2310" w:type="dxa"/>
          </w:tcPr>
          <w:p w:rsidR="00C76E7D" w:rsidRDefault="00FA4E40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УКБ-3</w:t>
            </w:r>
          </w:p>
        </w:tc>
        <w:tc>
          <w:tcPr>
            <w:tcW w:w="2310" w:type="dxa"/>
          </w:tcPr>
          <w:p w:rsidR="00C76E7D" w:rsidRDefault="00FA4E40">
            <w:r>
              <w:t>Способен понимать сущность и значение информации в ра</w:t>
            </w:r>
            <w:r>
              <w:t>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УКБ-4</w:t>
            </w:r>
          </w:p>
        </w:tc>
        <w:tc>
          <w:tcPr>
            <w:tcW w:w="2310" w:type="dxa"/>
          </w:tcPr>
          <w:p w:rsidR="00C76E7D" w:rsidRDefault="00FA4E40">
            <w:r>
              <w:t>Способен использовать базовые дефектол</w:t>
            </w:r>
            <w:r>
              <w:t>огические знания в социальной и профессиональной сферах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ОПК-1</w:t>
            </w:r>
          </w:p>
        </w:tc>
        <w:tc>
          <w:tcPr>
            <w:tcW w:w="2310" w:type="dxa"/>
          </w:tcPr>
          <w:p w:rsidR="00C76E7D" w:rsidRDefault="00FA4E40">
            <w: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ОПК-2</w:t>
            </w:r>
          </w:p>
        </w:tc>
        <w:tc>
          <w:tcPr>
            <w:tcW w:w="2310" w:type="dxa"/>
          </w:tcPr>
          <w:p w:rsidR="00C76E7D" w:rsidRDefault="00FA4E40">
            <w: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ОПК-3</w:t>
            </w:r>
          </w:p>
        </w:tc>
        <w:tc>
          <w:tcPr>
            <w:tcW w:w="2310" w:type="dxa"/>
          </w:tcPr>
          <w:p w:rsidR="00C76E7D" w:rsidRDefault="00FA4E40">
            <w:r>
              <w:t xml:space="preserve">Способен решать стандартные задачи </w:t>
            </w:r>
            <w:r>
              <w:t>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ОПК-4</w:t>
            </w:r>
          </w:p>
        </w:tc>
        <w:tc>
          <w:tcPr>
            <w:tcW w:w="2310" w:type="dxa"/>
          </w:tcPr>
          <w:p w:rsidR="00C76E7D" w:rsidRDefault="00FA4E40">
            <w:r>
              <w:t>Способен участвовать в разработке стандартов, норм</w:t>
            </w:r>
            <w:r>
              <w:t>, правил, а также технической документации, связанной с профессиональной деятельностью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ОПК-5</w:t>
            </w:r>
          </w:p>
        </w:tc>
        <w:tc>
          <w:tcPr>
            <w:tcW w:w="2310" w:type="dxa"/>
          </w:tcPr>
          <w:p w:rsidR="00C76E7D" w:rsidRDefault="00FA4E40">
            <w:r>
              <w:t xml:space="preserve">Способен инсталировать программное и аппаратное обеспечение для информационных и автоматизированных </w:t>
            </w:r>
            <w:r>
              <w:lastRenderedPageBreak/>
              <w:t>систем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lastRenderedPageBreak/>
              <w:t>ОПК-6</w:t>
            </w:r>
          </w:p>
        </w:tc>
        <w:tc>
          <w:tcPr>
            <w:tcW w:w="2310" w:type="dxa"/>
          </w:tcPr>
          <w:p w:rsidR="00C76E7D" w:rsidRDefault="00FA4E40">
            <w:r>
              <w:t>Способен разрабатывать алгоритмы и программы, пр</w:t>
            </w:r>
            <w:r>
              <w:t>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ОПК-7</w:t>
            </w:r>
          </w:p>
        </w:tc>
        <w:tc>
          <w:tcPr>
            <w:tcW w:w="2310" w:type="dxa"/>
          </w:tcPr>
          <w:p w:rsidR="00C76E7D" w:rsidRDefault="00FA4E40">
            <w:r>
              <w:t>Способен применять в практической деятельности основные концепции, принципы, теории и фа</w:t>
            </w:r>
            <w:r>
              <w:t>кты, связанные с информатикой;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ОПК-8</w:t>
            </w:r>
          </w:p>
        </w:tc>
        <w:tc>
          <w:tcPr>
            <w:tcW w:w="2310" w:type="dxa"/>
          </w:tcPr>
          <w:p w:rsidR="00C76E7D" w:rsidRDefault="00FA4E40">
            <w:r>
              <w:t>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ПКА-1</w:t>
            </w:r>
          </w:p>
        </w:tc>
        <w:tc>
          <w:tcPr>
            <w:tcW w:w="2310" w:type="dxa"/>
          </w:tcPr>
          <w:p w:rsidR="00C76E7D" w:rsidRDefault="00FA4E40">
            <w:r>
              <w:t>Способен применять в профессиональной деятельности знания из областей информатики, компьютерных наук, науки о данных и искусственного интеллекта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ПКП-1</w:t>
            </w:r>
          </w:p>
        </w:tc>
        <w:tc>
          <w:tcPr>
            <w:tcW w:w="2310" w:type="dxa"/>
          </w:tcPr>
          <w:p w:rsidR="00C76E7D" w:rsidRDefault="00FA4E40">
            <w:r>
              <w:t>Способен разрабатывать требования к программной системе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ПКП-2</w:t>
            </w:r>
          </w:p>
        </w:tc>
        <w:tc>
          <w:tcPr>
            <w:tcW w:w="2310" w:type="dxa"/>
          </w:tcPr>
          <w:p w:rsidR="00C76E7D" w:rsidRDefault="00FA4E40">
            <w:r>
              <w:t>Способен проектировать архитектуру програ</w:t>
            </w:r>
            <w:r>
              <w:t>ммной системы с учётом требований и ограничений в условиях цифровой экономики, используя современные инструментальные среды и стандарты документирования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ПКП-3</w:t>
            </w:r>
          </w:p>
        </w:tc>
        <w:tc>
          <w:tcPr>
            <w:tcW w:w="2310" w:type="dxa"/>
          </w:tcPr>
          <w:p w:rsidR="00C76E7D" w:rsidRDefault="00FA4E40">
            <w:r>
              <w:t>Способен декомпозировать поставленную задачу на составные части, оценить трудоёмкость и риски ре</w:t>
            </w:r>
            <w:r>
              <w:t>ализации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ПКП-4</w:t>
            </w:r>
          </w:p>
        </w:tc>
        <w:tc>
          <w:tcPr>
            <w:tcW w:w="2310" w:type="dxa"/>
          </w:tcPr>
          <w:p w:rsidR="00C76E7D" w:rsidRDefault="00FA4E40">
            <w:r>
              <w:t>Способен предложить несколько решений поставленной задачи и выбрать из них наиболее подходящее в рамках существующих требований и ограничений в условиях цифровой экономики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ПКП-5</w:t>
            </w:r>
          </w:p>
        </w:tc>
        <w:tc>
          <w:tcPr>
            <w:tcW w:w="2310" w:type="dxa"/>
          </w:tcPr>
          <w:p w:rsidR="00C76E7D" w:rsidRDefault="00FA4E40">
            <w:r>
              <w:t>Способен к формализации и алгоритмизации поставленной задачи,</w:t>
            </w:r>
            <w:r>
              <w:t xml:space="preserve"> написанию и отладке программного кода для её решения, который соответствует установленным требованиям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ПКП-6</w:t>
            </w:r>
          </w:p>
        </w:tc>
        <w:tc>
          <w:tcPr>
            <w:tcW w:w="2310" w:type="dxa"/>
          </w:tcPr>
          <w:p w:rsidR="00C76E7D" w:rsidRDefault="00FA4E40">
            <w:r>
              <w:t>Способен использовать системы контроля версий согласно принятым в индустрии практикам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lastRenderedPageBreak/>
              <w:t>ПКП-7</w:t>
            </w:r>
          </w:p>
        </w:tc>
        <w:tc>
          <w:tcPr>
            <w:tcW w:w="2310" w:type="dxa"/>
          </w:tcPr>
          <w:p w:rsidR="00C76E7D" w:rsidRDefault="00FA4E40">
            <w:r>
              <w:t xml:space="preserve">Способен участвовать в тестировании программных </w:t>
            </w:r>
            <w:r>
              <w:t>систем, в том числе модульном, интеграционном и регрессионном</w:t>
            </w:r>
          </w:p>
        </w:tc>
      </w:tr>
      <w:tr w:rsidR="00C76E7D">
        <w:tc>
          <w:tcPr>
            <w:tcW w:w="2310" w:type="dxa"/>
          </w:tcPr>
          <w:p w:rsidR="00C76E7D" w:rsidRDefault="00FA4E40">
            <w:r>
              <w:t>ПКП-8</w:t>
            </w:r>
          </w:p>
        </w:tc>
        <w:tc>
          <w:tcPr>
            <w:tcW w:w="2310" w:type="dxa"/>
          </w:tcPr>
          <w:p w:rsidR="00C76E7D" w:rsidRDefault="00FA4E40">
            <w:r>
              <w:t>Способен к развёртыванию программных систем с использованием современных цифровых средств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[075194] Основы российской государственности</w:t>
            </w:r>
            <w:r>
              <w:rPr>
                <w:sz w:val="16"/>
                <w:szCs w:val="16"/>
              </w:rPr>
              <w:br/>
              <w:t>Fundamentals of Russian Statehood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ПКП-4,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УК-3,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[003577] Групповая динамика и коммуникации</w:t>
            </w:r>
            <w:r>
              <w:rPr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ПКА-1, ПКП-3, ПКП-4, </w:t>
            </w:r>
            <w:r>
              <w:rPr>
                <w:sz w:val="16"/>
                <w:szCs w:val="16"/>
              </w:rPr>
              <w:lastRenderedPageBreak/>
              <w:t>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1</w:t>
            </w:r>
            <w:r>
              <w:rPr>
                <w:b/>
                <w:sz w:val="16"/>
                <w:szCs w:val="16"/>
              </w:rPr>
              <w:br/>
              <w:t>Chinese Language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[076222] Китайский язык: пять шагов к успеху.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[003585] Архитектура вычислительных систем</w:t>
            </w:r>
            <w:r>
              <w:rPr>
                <w:sz w:val="16"/>
                <w:szCs w:val="16"/>
              </w:rPr>
              <w:br/>
              <w:t>Architecture of Computational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[003583] Алгоритмы и структуры данных</w:t>
            </w:r>
            <w:r>
              <w:rPr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ПКП-4,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[003581] Геометрия</w:t>
            </w:r>
            <w:r>
              <w:rPr>
                <w:sz w:val="16"/>
                <w:szCs w:val="16"/>
              </w:rPr>
              <w:br/>
              <w:t>Geometry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ПКП-3, ПКП-4, 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3 (В1-В2)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  <w:t>Chinese Language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зачёты: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[076226] Китайский язык: пять шагов к успеху. Часть 5 </w:t>
            </w:r>
            <w:r>
              <w:rPr>
                <w:sz w:val="16"/>
                <w:szCs w:val="16"/>
              </w:rPr>
              <w:lastRenderedPageBreak/>
              <w:t>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2 год обучения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ПКА-1, ПКП-1, ПКП-2, ПКП-3, ПКП-4, ПКП-5, ПКП-6, ПКП-7, ПКП-8, </w:t>
            </w:r>
            <w:r>
              <w:rPr>
                <w:sz w:val="16"/>
                <w:szCs w:val="16"/>
              </w:rPr>
              <w:lastRenderedPageBreak/>
              <w:t>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ОПК-7, ПКА-1, ПКП-2, ПКП-4,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[003591] Операционные системы</w:t>
            </w:r>
            <w:r>
              <w:rPr>
                <w:sz w:val="16"/>
                <w:szCs w:val="16"/>
              </w:rPr>
              <w:br/>
              <w:t>Operating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ПКП-4,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Histiory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[003587] Алгоритмы и анализ сложности</w:t>
            </w:r>
            <w:r>
              <w:rPr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УК-9,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[003592] Инженерная экономика</w:t>
            </w:r>
            <w:r>
              <w:rPr>
                <w:sz w:val="16"/>
                <w:szCs w:val="16"/>
              </w:rPr>
              <w:br/>
              <w:t>Engineering Economics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ОПК-6, ПКП-2, ПКП-3, </w:t>
            </w:r>
            <w:r>
              <w:rPr>
                <w:sz w:val="16"/>
                <w:szCs w:val="16"/>
              </w:rPr>
              <w:lastRenderedPageBreak/>
              <w:t>ПКП-4, ПКП-5,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[003590] Введение в программную инженерию</w:t>
            </w:r>
            <w:r>
              <w:rPr>
                <w:sz w:val="16"/>
                <w:szCs w:val="16"/>
              </w:rPr>
              <w:br/>
              <w:t>Introduction to Software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ПКП-3, ПКП-4, 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1 (0-В2)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[072888] Психология (онлайн-курс)</w:t>
            </w:r>
            <w:r>
              <w:rPr>
                <w:sz w:val="16"/>
                <w:szCs w:val="16"/>
              </w:rPr>
              <w:br/>
              <w:t>Psychology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  <w:t>Chinese Language (Online Course). Semesr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3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ОПК-6, ОПК-7, ПКП-1, ПКП-2, ПКП-3, ПКП-4, ПКП-5, ПКП-6, ПКП-7, ПКП-8, УК-1, УК-2, </w:t>
            </w:r>
            <w:r>
              <w:rPr>
                <w:sz w:val="16"/>
                <w:szCs w:val="16"/>
              </w:rPr>
              <w:lastRenderedPageBreak/>
              <w:t>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[003617] Разработка программного обеспечения</w:t>
            </w:r>
            <w:r>
              <w:rPr>
                <w:sz w:val="16"/>
                <w:szCs w:val="16"/>
              </w:rPr>
              <w:br/>
              <w:t>Software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ПКА-1, ПКП-1, ПКП-2, ПКП-3, ПКП-4, ПКП-5, ПКП-6, ПКП-7, ПКП-8, УК-2, УК-3, УК-4, УКБ-1, </w:t>
            </w:r>
            <w:r>
              <w:rPr>
                <w:sz w:val="16"/>
                <w:szCs w:val="16"/>
              </w:rPr>
              <w:lastRenderedPageBreak/>
              <w:t>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[071326] Математика в информационных технологиях</w:t>
            </w:r>
            <w:r>
              <w:rPr>
                <w:sz w:val="16"/>
                <w:szCs w:val="16"/>
              </w:rPr>
              <w:br/>
              <w:t>Mathematics in IT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[003613] Дифференциальные и разностные уравнения</w:t>
            </w:r>
            <w:r>
              <w:rPr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Histiory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[003620]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ПКП-1, ПКП-2, ПКП-5,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[003619] Человеко-машинное взаимодействие</w:t>
            </w:r>
            <w:r>
              <w:rPr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ПКА-1, ПКП-3, ПКП-4, ПКП-5, ПКП-6, ПКП-7, </w:t>
            </w:r>
            <w:r>
              <w:rPr>
                <w:sz w:val="16"/>
                <w:szCs w:val="16"/>
              </w:rPr>
              <w:lastRenderedPageBreak/>
              <w:t>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2 (РКИ)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  <w:t>Chinese Language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[076223] Китайский язык: пять шагов к успеху. Часть 2 </w:t>
            </w:r>
            <w:r>
              <w:rPr>
                <w:sz w:val="16"/>
                <w:szCs w:val="16"/>
              </w:rPr>
              <w:lastRenderedPageBreak/>
              <w:t>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[003652] Теория автоматов и формальных языков</w:t>
            </w:r>
            <w:r>
              <w:rPr>
                <w:sz w:val="16"/>
                <w:szCs w:val="16"/>
              </w:rPr>
              <w:br/>
              <w:t>Formal Languages and Automata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ОПК-6, ПКП-1, ПКП-7, </w:t>
            </w:r>
            <w:r>
              <w:rPr>
                <w:sz w:val="16"/>
                <w:szCs w:val="16"/>
              </w:rPr>
              <w:lastRenderedPageBreak/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[003666] Обеспечение качества и тестирование программного обеспечения</w:t>
            </w:r>
            <w:r>
              <w:rPr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[003656]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ОПК-7, ПКА-1, ПКП-2, ПКП-4,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[003657]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[003667]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ОПК-6, ОПК-7, ОПК-8, ПКА-1, </w:t>
            </w:r>
            <w:r>
              <w:rPr>
                <w:sz w:val="16"/>
                <w:szCs w:val="16"/>
              </w:rPr>
              <w:lastRenderedPageBreak/>
              <w:t>ПКП-1, ПКП-2, ПКП-3, ПКП-4, ПКП-5, ПКП-6, ПКП-7, ПКП-8,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ОПК-6, ОПК-7, ОПК-8, ПКА-1, ПКП-1, ПКП-2, ПКП-4, ПКП-5, ПКП-7, УК-1,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[003659] Базы данных</w:t>
            </w:r>
            <w:r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испытание, 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ПКА-1,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[003728] Введение в специальность</w:t>
            </w:r>
            <w:r>
              <w:rPr>
                <w:sz w:val="16"/>
                <w:szCs w:val="16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[003712]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5</w:t>
            </w:r>
            <w:r>
              <w:rPr>
                <w:b/>
                <w:sz w:val="16"/>
                <w:szCs w:val="16"/>
              </w:rPr>
              <w:br/>
              <w:t>Chinese Language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[003663] Теория графов</w:t>
            </w:r>
            <w:r>
              <w:rPr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ОПК-7, ПКП-1, ПКП-2, ПКП-3,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[003713] Моделирование информационных процессов</w:t>
            </w:r>
            <w:r>
              <w:rPr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ОПК-6, ОПК-7, </w:t>
            </w:r>
            <w:r>
              <w:rPr>
                <w:sz w:val="16"/>
                <w:szCs w:val="16"/>
              </w:rPr>
              <w:lastRenderedPageBreak/>
              <w:t>ОПК-8, ПКА-1, ПКП-1, ПКП-2, ПКП-3, ПКП-4, ПКП-5, ПКП-6, ПКП-7, ПКП-8,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[072062] Машинное обучение</w:t>
            </w:r>
            <w:r>
              <w:rPr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ОПК-7, ПКП-2, ПКП-7, УК-1, </w:t>
            </w:r>
            <w:r>
              <w:rPr>
                <w:sz w:val="16"/>
                <w:szCs w:val="16"/>
              </w:rPr>
              <w:lastRenderedPageBreak/>
              <w:t>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[003730]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ПКА-1, ПКП-2, ПКП-4,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[003681] Социально-правовые вопросы программной инженерии</w:t>
            </w:r>
            <w:r>
              <w:rPr>
                <w:sz w:val="16"/>
                <w:szCs w:val="16"/>
              </w:rPr>
              <w:br/>
              <w:t>Social and Legal Issues of Program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[003669] Проектирование и архитектура программного обеспечения</w:t>
            </w:r>
            <w:r>
              <w:rPr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[003714]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[003729] Операционные системы и реализация языков программирования</w:t>
            </w:r>
            <w:r>
              <w:rPr>
                <w:sz w:val="16"/>
                <w:szCs w:val="16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  <w:t>Chinese Language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[076223] Китайский язык: пять шагов к успеху. Часть 2 </w:t>
            </w:r>
            <w:r>
              <w:rPr>
                <w:sz w:val="16"/>
                <w:szCs w:val="16"/>
              </w:rPr>
              <w:lastRenderedPageBreak/>
              <w:t>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ОПК-3, ОПК-4, ПКП-1, УК-1, УК-2, УК-3, УК-4, </w:t>
            </w:r>
            <w:r>
              <w:rPr>
                <w:sz w:val="16"/>
                <w:szCs w:val="16"/>
              </w:rPr>
              <w:lastRenderedPageBreak/>
              <w:t>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[003692] Анализ требований к программному обеспечению</w:t>
            </w:r>
            <w:r>
              <w:rPr>
                <w:sz w:val="16"/>
                <w:szCs w:val="16"/>
              </w:rPr>
              <w:br/>
              <w:t>Requirements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[068281] Защита информации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ПКП-1, ПКП-2, ПКП-3,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[003693] Управление программными проектами</w:t>
            </w:r>
            <w:r>
              <w:rPr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[003732] Прикладные задачи теории вероятностей</w:t>
            </w:r>
            <w:r>
              <w:rPr>
                <w:sz w:val="16"/>
                <w:szCs w:val="16"/>
              </w:rPr>
              <w:br/>
              <w:t>Applied Problems of 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ПКА-1, ПКП-1, ПКП-2, ПКП-3, ПКП-4, ПКП-5, ПКП-6, ПКП-7, ПКП-8, УК-1, УК-2, УК-3, УК-4, УКБ-1, УКБ-2,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ПКП-4,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[003735] Программная инженерия</w:t>
            </w:r>
            <w:r>
              <w:rPr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[003734]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[071328] Введение в DevOps</w:t>
            </w:r>
            <w:r>
              <w:rPr>
                <w:sz w:val="16"/>
                <w:szCs w:val="16"/>
              </w:rPr>
              <w:br/>
              <w:t>Introduction to DevOps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[003741]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ПКП-4,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[076383] Особенности реализации языков, транслируемых в байт-код, и их виртуальных машин (на английском языке)</w:t>
            </w:r>
            <w:r>
              <w:rPr>
                <w:sz w:val="16"/>
                <w:szCs w:val="16"/>
              </w:rPr>
              <w:br/>
              <w:t>Implementation Features of Bytecode-Translated Languages and Their Virtual Machines (in English)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[045269] Современные технологии разработки бизнес-приложений</w:t>
            </w:r>
            <w:r>
              <w:rPr>
                <w:sz w:val="16"/>
                <w:szCs w:val="16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  <w:t>Chinese Language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[003689] Основы менеджмента</w:t>
            </w:r>
            <w:r>
              <w:rPr>
                <w:sz w:val="16"/>
                <w:szCs w:val="16"/>
              </w:rPr>
              <w:br/>
              <w:t>Foundations of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ПКП-8,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[050503] Практика разработки документации (на английском языке)</w:t>
            </w:r>
            <w:r>
              <w:rPr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</w:t>
            </w:r>
            <w:r>
              <w:rPr>
                <w:sz w:val="16"/>
                <w:szCs w:val="16"/>
              </w:rPr>
              <w:lastRenderedPageBreak/>
              <w:t>ПКА-1, ПКП-1, ПКП-2, ПКП-3, ПКП-4, ПКП-5, ПКП-6, ПКП-7, ПКП-8,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ПКА-1, ПКП-2, ПКП-3, УК-1, УК-4,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[003691]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>
              <w:rPr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[045268] Алгоритмические основы робототехники</w:t>
            </w:r>
            <w:r>
              <w:rPr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[003697] Статический анализ программ</w:t>
            </w:r>
            <w:r>
              <w:rPr>
                <w:sz w:val="16"/>
                <w:szCs w:val="16"/>
              </w:rPr>
              <w:br/>
              <w:t>Static Program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76E7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  <w:t>Chinese Language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76E7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E7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C76E7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C76E7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C76E7D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ПКА-1, ПКП-1, ПКП-2, ПКП-3, ПКП-4, ПКП-5, ПКП-6, ПКП-7, ПКП-8, УК-1, УК-2, УК-3, УК-4, УКБ-1, УКБ-2, УКБ-3</w:t>
            </w:r>
          </w:p>
        </w:tc>
      </w:tr>
      <w:tr w:rsidR="00C76E7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C76E7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E40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76E7D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  <w:rsid w:val="00FA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9117C-603D-49C4-A1F4-1FAF9B2F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9646BE7</Template>
  <TotalTime>1</TotalTime>
  <Pages>46</Pages>
  <Words>6089</Words>
  <Characters>34711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Кальницкая Марина Алексеевна</cp:lastModifiedBy>
  <cp:revision>2</cp:revision>
  <dcterms:created xsi:type="dcterms:W3CDTF">2024-03-28T16:49:00Z</dcterms:created>
  <dcterms:modified xsi:type="dcterms:W3CDTF">2024-03-28T16:49:00Z</dcterms:modified>
</cp:coreProperties>
</file>